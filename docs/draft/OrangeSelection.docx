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RPr="00EA16CC" w14:paraId="307289DE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6FE14720" w14:textId="7B28E739" w:rsidR="001D78B9" w:rsidRPr="00881D95" w:rsidRDefault="00881D95" w:rsidP="00216DB3">
            <w:pPr>
              <w:pStyle w:val="Titolo1"/>
              <w:rPr>
                <w:rFonts w:ascii="Baloo" w:hAnsi="Baloo" w:cs="Baloo"/>
                <w:color w:val="FCAB5A"/>
                <w:sz w:val="120"/>
                <w:szCs w:val="120"/>
              </w:rPr>
            </w:pPr>
            <w:proofErr w:type="spellStart"/>
            <w:r w:rsidRPr="00881D95">
              <w:rPr>
                <w:rFonts w:ascii="Baloo" w:hAnsi="Baloo" w:cs="Baloo"/>
                <w:color w:val="FB9229"/>
                <w:sz w:val="120"/>
                <w:szCs w:val="120"/>
              </w:rPr>
              <w:t>OrangeSelection</w:t>
            </w:r>
            <w:proofErr w:type="spellEnd"/>
          </w:p>
        </w:tc>
      </w:tr>
      <w:tr w:rsidR="00637B83" w:rsidRPr="00EA16CC" w14:paraId="1FC3ADFC" w14:textId="77777777" w:rsidTr="00486A8E">
        <w:trPr>
          <w:trHeight w:val="12258"/>
        </w:trPr>
        <w:tc>
          <w:tcPr>
            <w:tcW w:w="10790" w:type="dxa"/>
            <w:gridSpan w:val="2"/>
            <w:vAlign w:val="center"/>
          </w:tcPr>
          <w:p w14:paraId="351FCB36" w14:textId="6AD1D9F8" w:rsidR="00637B83" w:rsidRPr="00EA16CC" w:rsidRDefault="00881D95" w:rsidP="00216D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FA3E1DA" wp14:editId="3D9D9596">
                  <wp:simplePos x="0" y="0"/>
                  <wp:positionH relativeFrom="column">
                    <wp:posOffset>-4515485</wp:posOffset>
                  </wp:positionH>
                  <wp:positionV relativeFrom="paragraph">
                    <wp:posOffset>-1821815</wp:posOffset>
                  </wp:positionV>
                  <wp:extent cx="4300855" cy="3441065"/>
                  <wp:effectExtent l="0" t="0" r="4445" b="6985"/>
                  <wp:wrapSquare wrapText="bothSides"/>
                  <wp:docPr id="416418261" name="Immagine 2" descr="Immagine che contiene testo, emblema, logo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18261" name="Immagine 2" descr="Immagine che contiene testo, emblema, logo, Carattere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855" cy="344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EA16CC" w14:paraId="4A767D47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30F66E72" w14:textId="77777777" w:rsidR="00637B83" w:rsidRPr="00EA16CC" w:rsidRDefault="00000000" w:rsidP="00216DB3">
            <w:pPr>
              <w:pStyle w:val="Titolo2"/>
            </w:pPr>
            <w:sdt>
              <w:sdtPr>
                <w:id w:val="427853300"/>
                <w:placeholder>
                  <w:docPart w:val="DE94E27C8F0A409B9DA73A09B6F66C90"/>
                </w:placeholder>
                <w:temporary/>
                <w:showingPlcHdr/>
                <w15:appearance w15:val="hidden"/>
              </w:sdtPr>
              <w:sdtContent>
                <w:r w:rsidR="005F4A20" w:rsidRPr="00EA16CC">
                  <w:rPr>
                    <w:lang w:bidi="it-IT"/>
                  </w:rPr>
                  <w:t>DATA</w:t>
                </w:r>
              </w:sdtContent>
            </w:sdt>
          </w:p>
          <w:p w14:paraId="78F7D358" w14:textId="77777777" w:rsidR="00A81248" w:rsidRPr="00EA16CC" w:rsidRDefault="00000000" w:rsidP="00216DB3">
            <w:pPr>
              <w:pStyle w:val="Titolo2"/>
            </w:pPr>
            <w:sdt>
              <w:sdtPr>
                <w:id w:val="-1381006989"/>
                <w:placeholder>
                  <w:docPart w:val="688A6901F40D434F8EF528CB31C05DF2"/>
                </w:placeholder>
                <w:temporary/>
                <w:showingPlcHdr/>
                <w15:appearance w15:val="hidden"/>
              </w:sdtPr>
              <w:sdtContent>
                <w:r w:rsidR="005F4A20" w:rsidRPr="00EA16CC">
                  <w:rPr>
                    <w:lang w:bidi="it-IT"/>
                  </w:rPr>
                  <w:t>TITOLO CORSO</w:t>
                </w:r>
              </w:sdtContent>
            </w:sdt>
          </w:p>
        </w:tc>
        <w:tc>
          <w:tcPr>
            <w:tcW w:w="5395" w:type="dxa"/>
            <w:vAlign w:val="center"/>
          </w:tcPr>
          <w:p w14:paraId="5673BF31" w14:textId="77777777" w:rsidR="00637B83" w:rsidRPr="00EA16CC" w:rsidRDefault="00000000" w:rsidP="00216DB3">
            <w:pPr>
              <w:pStyle w:val="Titolo2"/>
            </w:pPr>
            <w:sdt>
              <w:sdtPr>
                <w:id w:val="-1860660733"/>
                <w:placeholder>
                  <w:docPart w:val="0A7E59ACE28F4B54A4C93193356C8C33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NOME DELLO STUDENTE</w:t>
                </w:r>
              </w:sdtContent>
            </w:sdt>
          </w:p>
          <w:p w14:paraId="317AAE1E" w14:textId="77777777" w:rsidR="00A81248" w:rsidRPr="00EA16CC" w:rsidRDefault="00000000" w:rsidP="00216DB3">
            <w:pPr>
              <w:pStyle w:val="Titolo2"/>
            </w:pPr>
            <w:sdt>
              <w:sdtPr>
                <w:id w:val="355463502"/>
                <w:placeholder>
                  <w:docPart w:val="932867516D5B441B91AE963192AC4647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NOME DEL DOCENTE</w:t>
                </w:r>
              </w:sdtContent>
            </w:sdt>
          </w:p>
        </w:tc>
      </w:tr>
    </w:tbl>
    <w:p w14:paraId="3EB0F877" w14:textId="77777777" w:rsidR="000C4ED1" w:rsidRPr="00EA16CC" w:rsidRDefault="000C4ED1" w:rsidP="005A2DF7"/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RPr="00EA16CC" w14:paraId="03B46476" w14:textId="77777777" w:rsidTr="00036DC3">
        <w:trPr>
          <w:trHeight w:val="396"/>
        </w:trPr>
        <w:tc>
          <w:tcPr>
            <w:tcW w:w="426" w:type="dxa"/>
          </w:tcPr>
          <w:p w14:paraId="2638C7BF" w14:textId="77777777" w:rsidR="00A81248" w:rsidRPr="00EA16CC" w:rsidRDefault="00A81248" w:rsidP="00216DB3">
            <w:pPr>
              <w:pStyle w:val="Testo"/>
            </w:pPr>
          </w:p>
        </w:tc>
        <w:tc>
          <w:tcPr>
            <w:tcW w:w="4961" w:type="dxa"/>
          </w:tcPr>
          <w:p w14:paraId="6B53AE0B" w14:textId="77777777" w:rsidR="00A81248" w:rsidRPr="00EA16CC" w:rsidRDefault="00A81248" w:rsidP="00216DB3">
            <w:pPr>
              <w:pStyle w:val="Testo"/>
            </w:pPr>
          </w:p>
        </w:tc>
        <w:tc>
          <w:tcPr>
            <w:tcW w:w="4961" w:type="dxa"/>
          </w:tcPr>
          <w:p w14:paraId="0448DD07" w14:textId="77777777" w:rsidR="00A81248" w:rsidRPr="00EA16CC" w:rsidRDefault="00A81248" w:rsidP="00216DB3">
            <w:pPr>
              <w:pStyle w:val="Testo"/>
            </w:pPr>
          </w:p>
        </w:tc>
        <w:tc>
          <w:tcPr>
            <w:tcW w:w="425" w:type="dxa"/>
          </w:tcPr>
          <w:p w14:paraId="7A5400EC" w14:textId="77777777" w:rsidR="00A81248" w:rsidRPr="00EA16CC" w:rsidRDefault="00A81248" w:rsidP="00216DB3">
            <w:pPr>
              <w:pStyle w:val="Testo"/>
            </w:pPr>
          </w:p>
        </w:tc>
      </w:tr>
      <w:tr w:rsidR="001205A1" w:rsidRPr="00EA16CC" w14:paraId="07DDCA9F" w14:textId="77777777" w:rsidTr="00216DB3">
        <w:trPr>
          <w:trHeight w:val="5274"/>
        </w:trPr>
        <w:tc>
          <w:tcPr>
            <w:tcW w:w="426" w:type="dxa"/>
          </w:tcPr>
          <w:p w14:paraId="3A7EA6C2" w14:textId="77777777" w:rsidR="001205A1" w:rsidRPr="00EA16CC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27D03A8B" w14:textId="77777777" w:rsidR="001205A1" w:rsidRPr="00EA16CC" w:rsidRDefault="00000000" w:rsidP="005A2DF7">
            <w:pPr>
              <w:pStyle w:val="Titolo3"/>
            </w:pPr>
            <w:sdt>
              <w:sdtPr>
                <w:id w:val="1517892703"/>
                <w:placeholder>
                  <w:docPart w:val="3CCA30D055074E9EB04B1159C91E815B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ISTRUZIONI</w:t>
                </w:r>
              </w:sdtContent>
            </w:sdt>
          </w:p>
          <w:p w14:paraId="7A62A6B5" w14:textId="77777777" w:rsidR="001205A1" w:rsidRPr="00EA16CC" w:rsidRDefault="001205A1" w:rsidP="005F4A20"/>
          <w:sdt>
            <w:sdtPr>
              <w:id w:val="-1061322299"/>
              <w:placeholder>
                <w:docPart w:val="10938DFCC355491FB3DBBA08B412C52E"/>
              </w:placeholder>
              <w:temporary/>
              <w:showingPlcHdr/>
              <w15:appearance w15:val="hidden"/>
            </w:sdtPr>
            <w:sdtContent>
              <w:p w14:paraId="35A26125" w14:textId="77777777" w:rsidR="005D557C" w:rsidRPr="00EA16CC" w:rsidRDefault="005D557C" w:rsidP="005D557C">
                <w:pPr>
                  <w:pStyle w:val="Titolo4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  <w:p w14:paraId="317597CB" w14:textId="77777777" w:rsidR="005D557C" w:rsidRPr="00EA16CC" w:rsidRDefault="005D557C" w:rsidP="005D557C"/>
              <w:p w14:paraId="074D07F0" w14:textId="77777777" w:rsidR="001205A1" w:rsidRPr="00EA16CC" w:rsidRDefault="005D557C" w:rsidP="000F0731">
                <w:pPr>
                  <w:pStyle w:val="Titolo4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</w:sdtContent>
          </w:sdt>
        </w:tc>
        <w:tc>
          <w:tcPr>
            <w:tcW w:w="425" w:type="dxa"/>
          </w:tcPr>
          <w:p w14:paraId="313636B7" w14:textId="77777777" w:rsidR="001205A1" w:rsidRPr="00EA16CC" w:rsidRDefault="001205A1" w:rsidP="005A2DF7"/>
        </w:tc>
      </w:tr>
      <w:tr w:rsidR="00637B83" w:rsidRPr="00EA16CC" w14:paraId="55182414" w14:textId="77777777" w:rsidTr="00216DB3">
        <w:trPr>
          <w:trHeight w:val="383"/>
        </w:trPr>
        <w:tc>
          <w:tcPr>
            <w:tcW w:w="426" w:type="dxa"/>
          </w:tcPr>
          <w:p w14:paraId="62B2FBD1" w14:textId="77777777" w:rsidR="00637B83" w:rsidRPr="00EA16CC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07737AC3" w14:textId="77777777" w:rsidR="00637B83" w:rsidRPr="00EA16CC" w:rsidRDefault="00000000" w:rsidP="000F0731">
            <w:pPr>
              <w:pStyle w:val="Titolo5"/>
            </w:pPr>
            <w:sdt>
              <w:sdtPr>
                <w:id w:val="-1515923889"/>
                <w:placeholder>
                  <w:docPart w:val="455534EEEC4F47CEB4151134E1584E17"/>
                </w:placeholder>
                <w:temporary/>
                <w:showingPlcHdr/>
                <w15:appearance w15:val="hidden"/>
              </w:sdtPr>
              <w:sdtContent>
                <w:r w:rsidR="000F0731" w:rsidRPr="00EA16CC">
                  <w:rPr>
                    <w:lang w:bidi="it-IT"/>
                  </w:rPr>
                  <w:t>Titolo</w:t>
                </w:r>
              </w:sdtContent>
            </w:sdt>
          </w:p>
        </w:tc>
        <w:tc>
          <w:tcPr>
            <w:tcW w:w="425" w:type="dxa"/>
          </w:tcPr>
          <w:p w14:paraId="74394BA6" w14:textId="77777777" w:rsidR="00637B83" w:rsidRPr="00EA16CC" w:rsidRDefault="00637B83" w:rsidP="005A2DF7"/>
        </w:tc>
      </w:tr>
      <w:tr w:rsidR="001205A1" w:rsidRPr="00EA16CC" w14:paraId="0710A028" w14:textId="77777777" w:rsidTr="00486A8E">
        <w:trPr>
          <w:trHeight w:val="8433"/>
        </w:trPr>
        <w:tc>
          <w:tcPr>
            <w:tcW w:w="426" w:type="dxa"/>
          </w:tcPr>
          <w:p w14:paraId="1A2CE803" w14:textId="77777777" w:rsidR="00A81248" w:rsidRPr="00EA16CC" w:rsidRDefault="00A81248" w:rsidP="005A2DF7"/>
        </w:tc>
        <w:tc>
          <w:tcPr>
            <w:tcW w:w="4961" w:type="dxa"/>
            <w:shd w:val="clear" w:color="auto" w:fill="FFFFFF" w:themeFill="background1"/>
          </w:tcPr>
          <w:sdt>
            <w:sdtPr>
              <w:id w:val="-946993028"/>
              <w:placeholder>
                <w:docPart w:val="C521D7458A364E1DA022A9FA57A01F63"/>
              </w:placeholder>
              <w:temporary/>
              <w:showingPlcHdr/>
              <w15:appearance w15:val="hidden"/>
            </w:sdtPr>
            <w:sdtContent>
              <w:p w14:paraId="47CD7F46" w14:textId="77777777" w:rsidR="005D557C" w:rsidRPr="00EA16CC" w:rsidRDefault="005D557C" w:rsidP="005D557C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  <w:p w14:paraId="31988582" w14:textId="77777777" w:rsidR="005D557C" w:rsidRPr="00EA16CC" w:rsidRDefault="005D557C" w:rsidP="005D557C"/>
              <w:p w14:paraId="4346A757" w14:textId="77777777" w:rsidR="001205A1" w:rsidRPr="00EA16CC" w:rsidRDefault="005D557C" w:rsidP="000F0731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</w:sdtContent>
          </w:sdt>
        </w:tc>
        <w:tc>
          <w:tcPr>
            <w:tcW w:w="4961" w:type="dxa"/>
            <w:shd w:val="clear" w:color="auto" w:fill="FFFFFF" w:themeFill="background1"/>
          </w:tcPr>
          <w:sdt>
            <w:sdtPr>
              <w:id w:val="-408770221"/>
              <w:placeholder>
                <w:docPart w:val="374DAB5B848A45EAA80CEBA483A0EC0F"/>
              </w:placeholder>
              <w:temporary/>
              <w:showingPlcHdr/>
              <w15:appearance w15:val="hidden"/>
            </w:sdtPr>
            <w:sdtContent>
              <w:p w14:paraId="088E89A7" w14:textId="77777777" w:rsidR="005D557C" w:rsidRPr="00EA16CC" w:rsidRDefault="005D557C" w:rsidP="005D557C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  <w:p w14:paraId="5F43855C" w14:textId="77777777" w:rsidR="005D557C" w:rsidRPr="00EA16CC" w:rsidRDefault="005D557C" w:rsidP="005D557C"/>
              <w:p w14:paraId="3C601561" w14:textId="77777777" w:rsidR="00A81248" w:rsidRPr="00EA16CC" w:rsidRDefault="005D557C" w:rsidP="000F0731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</w:sdtContent>
          </w:sdt>
        </w:tc>
        <w:tc>
          <w:tcPr>
            <w:tcW w:w="425" w:type="dxa"/>
          </w:tcPr>
          <w:p w14:paraId="4D2106D9" w14:textId="77777777" w:rsidR="00A81248" w:rsidRPr="00EA16CC" w:rsidRDefault="00A81248" w:rsidP="005A2DF7"/>
        </w:tc>
      </w:tr>
    </w:tbl>
    <w:p w14:paraId="23DCD289" w14:textId="77777777" w:rsidR="00E61F1F" w:rsidRPr="00EA16CC" w:rsidRDefault="007F4EFB">
      <w:r w:rsidRPr="00EA16CC"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AB2A77B" wp14:editId="22CFEAAF">
                <wp:simplePos x="0" y="0"/>
                <wp:positionH relativeFrom="column">
                  <wp:posOffset>82968</wp:posOffset>
                </wp:positionH>
                <wp:positionV relativeFrom="paragraph">
                  <wp:posOffset>-9427628</wp:posOffset>
                </wp:positionV>
                <wp:extent cx="6748040" cy="9359936"/>
                <wp:effectExtent l="0" t="0" r="0" b="0"/>
                <wp:wrapNone/>
                <wp:docPr id="6" name="Grupp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040" cy="9359936"/>
                          <a:chOff x="-23144" y="-182364"/>
                          <a:chExt cx="6748354" cy="8648136"/>
                        </a:xfrm>
                      </wpg:grpSpPr>
                      <wps:wsp>
                        <wps:cNvPr id="20" name="Forma"/>
                        <wps:cNvSpPr/>
                        <wps:spPr>
                          <a:xfrm>
                            <a:off x="-23144" y="-182364"/>
                            <a:ext cx="3523265" cy="3725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 rot="10800000">
                            <a:off x="3291547" y="4922472"/>
                            <a:ext cx="3433663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39016" id="Gruppo 6" o:spid="_x0000_s1026" alt="&quot;&quot;" style="position:absolute;margin-left:6.55pt;margin-top:-742.35pt;width:531.35pt;height:737pt;z-index:-251646976;mso-width-relative:margin;mso-height-relative:margin" coordorigin="-231,-1823" coordsize="67483,8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">
                <v:shape id="Forma" o:spid="_x0000_s1027" style="position:absolute;left:-231;top:-1823;width:35232;height:372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61633,1862832;1761633,1862832;1761633,1862832;1761633,1862832" o:connectangles="0,90,180,270"/>
                </v:shape>
                <v:shape id="Forma" o:spid="_x0000_s1028" style="position:absolute;left:32915;top:49224;width:34337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16832,1771650;1716832,1771650;1716832,1771650;1716832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:rsidRPr="00EA16CC" w14:paraId="752BAD33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6985877E" w14:textId="77777777" w:rsidR="0031055C" w:rsidRPr="00EA16C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42ABCFAE" w14:textId="77777777" w:rsidR="0031055C" w:rsidRPr="00EA16C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544B170F" w14:textId="77777777" w:rsidR="0031055C" w:rsidRPr="00EA16C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FC073E9" w14:textId="77777777" w:rsidR="0031055C" w:rsidRPr="00EA16CC" w:rsidRDefault="0031055C" w:rsidP="005F4A20"/>
        </w:tc>
      </w:tr>
      <w:tr w:rsidR="0031055C" w:rsidRPr="00EA16CC" w14:paraId="4CE19179" w14:textId="77777777" w:rsidTr="008A1583">
        <w:trPr>
          <w:trHeight w:val="6877"/>
        </w:trPr>
        <w:tc>
          <w:tcPr>
            <w:tcW w:w="426" w:type="dxa"/>
            <w:shd w:val="clear" w:color="auto" w:fill="FFFFFF" w:themeFill="background1"/>
          </w:tcPr>
          <w:p w14:paraId="27A06B86" w14:textId="77777777" w:rsidR="0031055C" w:rsidRPr="00EA16C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5049C008" w14:textId="77777777" w:rsidR="002B6593" w:rsidRPr="00EA16CC" w:rsidRDefault="00000000" w:rsidP="005A2DF7">
            <w:pPr>
              <w:pStyle w:val="Titolo3"/>
            </w:pPr>
            <w:sdt>
              <w:sdtPr>
                <w:id w:val="-1677641898"/>
                <w:placeholder>
                  <w:docPart w:val="19740C34E9ED4CCBB4638382F431330D"/>
                </w:placeholder>
                <w:temporary/>
                <w:showingPlcHdr/>
                <w15:appearance w15:val="hidden"/>
              </w:sdtPr>
              <w:sdtContent>
                <w:r w:rsidR="008A1583" w:rsidRPr="008A1583">
                  <w:rPr>
                    <w:lang w:bidi="it-IT"/>
                  </w:rPr>
                  <w:t>TITOLO</w:t>
                </w:r>
              </w:sdtContent>
            </w:sdt>
          </w:p>
          <w:p w14:paraId="3858D045" w14:textId="77777777" w:rsidR="002B6593" w:rsidRPr="00EA16CC" w:rsidRDefault="002B6593" w:rsidP="005F4A20"/>
          <w:p w14:paraId="423AA6FB" w14:textId="77777777" w:rsidR="0031055C" w:rsidRPr="00EA16CC" w:rsidRDefault="00000000" w:rsidP="005A2DF7">
            <w:pPr>
              <w:pStyle w:val="Testo"/>
            </w:pPr>
            <w:sdt>
              <w:sdtPr>
                <w:id w:val="-1505123144"/>
                <w:placeholder>
                  <w:docPart w:val="3DD21B5FE3C64A759B43347902E13672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sdtContent>
            </w:sdt>
          </w:p>
          <w:p w14:paraId="5F24C2B3" w14:textId="77777777" w:rsidR="002B6593" w:rsidRPr="00EA16CC" w:rsidRDefault="002B6593" w:rsidP="005A2DF7">
            <w:pPr>
              <w:pStyle w:val="Testo"/>
            </w:pPr>
          </w:p>
          <w:p w14:paraId="204E2CDD" w14:textId="77777777" w:rsidR="002B6593" w:rsidRPr="00EA16CC" w:rsidRDefault="00000000" w:rsidP="005A2DF7">
            <w:pPr>
              <w:pStyle w:val="Titolo3"/>
            </w:pPr>
            <w:sdt>
              <w:sdtPr>
                <w:id w:val="1893617563"/>
                <w:placeholder>
                  <w:docPart w:val="69ABAA7D673C40E9BF67E37E5B597F6F"/>
                </w:placeholder>
                <w:temporary/>
                <w:showingPlcHdr/>
                <w15:appearance w15:val="hidden"/>
              </w:sdtPr>
              <w:sdtContent>
                <w:r w:rsidR="008A1583" w:rsidRPr="008A1583">
                  <w:rPr>
                    <w:lang w:bidi="it-IT"/>
                  </w:rPr>
                  <w:t>TITOLO</w:t>
                </w:r>
              </w:sdtContent>
            </w:sdt>
          </w:p>
          <w:p w14:paraId="721BD9F9" w14:textId="77777777" w:rsidR="002B6593" w:rsidRPr="00EA16CC" w:rsidRDefault="002B6593" w:rsidP="005F4A20"/>
          <w:p w14:paraId="31860E6F" w14:textId="77777777" w:rsidR="002B6593" w:rsidRPr="00EA16CC" w:rsidRDefault="00000000" w:rsidP="005D557C">
            <w:pPr>
              <w:pStyle w:val="Testo"/>
            </w:pPr>
            <w:sdt>
              <w:sdtPr>
                <w:id w:val="-193699441"/>
                <w:placeholder>
                  <w:docPart w:val="BFC99036D3DB4CA29E2327C684CF8647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9C227B420891498297B3E08FA08F63D9"/>
              </w:placeholder>
              <w:temporary/>
              <w:showingPlcHdr/>
              <w15:appearance w15:val="hidden"/>
            </w:sdtPr>
            <w:sdtContent>
              <w:p w14:paraId="7EE47E3B" w14:textId="77777777" w:rsidR="005D557C" w:rsidRPr="00EA16CC" w:rsidRDefault="005D557C" w:rsidP="005D557C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  <w:p w14:paraId="1ECB8955" w14:textId="77777777" w:rsidR="005D557C" w:rsidRPr="00EA16CC" w:rsidRDefault="005D557C" w:rsidP="005D557C"/>
              <w:p w14:paraId="01604AF0" w14:textId="77777777" w:rsidR="005D557C" w:rsidRPr="00EA16CC" w:rsidRDefault="005D557C" w:rsidP="005D557C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p>
              <w:p w14:paraId="6627907C" w14:textId="77777777" w:rsidR="005D557C" w:rsidRPr="00EA16CC" w:rsidRDefault="005D557C" w:rsidP="005D557C"/>
              <w:p w14:paraId="16DEC0D7" w14:textId="77777777" w:rsidR="0031055C" w:rsidRPr="00EA16CC" w:rsidRDefault="005D557C" w:rsidP="005D557C">
                <w:pPr>
                  <w:pStyle w:val="Testo"/>
                </w:pPr>
                <w:r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 allora.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7A98A43C" w14:textId="77777777" w:rsidR="0031055C" w:rsidRPr="00EA16CC" w:rsidRDefault="0031055C" w:rsidP="005A2DF7"/>
        </w:tc>
      </w:tr>
      <w:tr w:rsidR="0031055C" w:rsidRPr="00EA16CC" w14:paraId="37D49D1E" w14:textId="77777777" w:rsidTr="008A1583">
        <w:trPr>
          <w:trHeight w:val="7030"/>
        </w:trPr>
        <w:tc>
          <w:tcPr>
            <w:tcW w:w="426" w:type="dxa"/>
          </w:tcPr>
          <w:p w14:paraId="0496BC95" w14:textId="77777777" w:rsidR="0031055C" w:rsidRPr="00EA16C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25CD49A4" w14:textId="77777777" w:rsidR="0031055C" w:rsidRPr="00EA16CC" w:rsidRDefault="002B6593" w:rsidP="00216DB3">
            <w:pPr>
              <w:pStyle w:val="Testo"/>
              <w:jc w:val="center"/>
            </w:pPr>
            <w:r w:rsidRPr="00EA16CC">
              <w:rPr>
                <w:noProof/>
                <w:lang w:bidi="it-IT"/>
              </w:rPr>
              <w:drawing>
                <wp:inline distT="0" distB="0" distL="0" distR="0" wp14:anchorId="1D6AFC9D" wp14:editId="2C69DFFD">
                  <wp:extent cx="5824439" cy="2311471"/>
                  <wp:effectExtent l="0" t="0" r="5080" b="0"/>
                  <wp:docPr id="12" name="Immagine 12" descr="Imma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4439" cy="2311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4F8EE42E" w14:textId="77777777" w:rsidR="0031055C" w:rsidRPr="00EA16CC" w:rsidRDefault="0031055C" w:rsidP="005A2DF7"/>
        </w:tc>
      </w:tr>
    </w:tbl>
    <w:p w14:paraId="729C4AA8" w14:textId="77777777" w:rsidR="00E61F1F" w:rsidRPr="00EA16CC" w:rsidRDefault="007F4EFB">
      <w:r w:rsidRPr="00EA16CC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74C2B54A" wp14:editId="6CB1C38D">
                <wp:simplePos x="0" y="0"/>
                <wp:positionH relativeFrom="column">
                  <wp:posOffset>-433705</wp:posOffset>
                </wp:positionH>
                <wp:positionV relativeFrom="paragraph">
                  <wp:posOffset>-9907996</wp:posOffset>
                </wp:positionV>
                <wp:extent cx="7773670" cy="10938510"/>
                <wp:effectExtent l="0" t="0" r="0" b="0"/>
                <wp:wrapNone/>
                <wp:docPr id="2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938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47AF" id="Forma" o:spid="_x0000_s1026" alt="&quot;&quot;" style="position:absolute;margin-left:-34.15pt;margin-top:-780.15pt;width:612.1pt;height:861.3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<v:fill color2="#fdc082 [3206]" angle="90" focus="100%" type="gradient"/>
                <v:stroke miterlimit="4" joinstyle="miter"/>
                <v:path arrowok="t" o:extrusionok="f" o:connecttype="custom" o:connectlocs="3886835,5469255;3886835,5469255;3886835,5469255;3886835,5469255" o:connectangles="0,90,180,270"/>
              </v:shape>
            </w:pict>
          </mc:Fallback>
        </mc:AlternateContent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:rsidRPr="00EA16CC" w14:paraId="6EFED5C6" w14:textId="77777777" w:rsidTr="00EA16CC">
        <w:trPr>
          <w:trHeight w:val="14388"/>
        </w:trPr>
        <w:tc>
          <w:tcPr>
            <w:tcW w:w="993" w:type="dxa"/>
          </w:tcPr>
          <w:p w14:paraId="70E90929" w14:textId="77777777" w:rsidR="005A2DF7" w:rsidRPr="00EA16CC" w:rsidRDefault="005A2DF7" w:rsidP="005A2DF7">
            <w:pPr>
              <w:pStyle w:val="Ancoraggiografico"/>
            </w:pPr>
          </w:p>
        </w:tc>
        <w:tc>
          <w:tcPr>
            <w:tcW w:w="5272" w:type="dxa"/>
          </w:tcPr>
          <w:p w14:paraId="37116D18" w14:textId="77777777" w:rsidR="005A2DF7" w:rsidRPr="00EA16CC" w:rsidRDefault="00000000" w:rsidP="000F0731">
            <w:pPr>
              <w:pStyle w:val="Citazione"/>
            </w:pPr>
            <w:sdt>
              <w:sdtPr>
                <w:id w:val="138996533"/>
                <w:placeholder>
                  <w:docPart w:val="C1721DE40DB24F378B7DE2AA36DA2EA6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rStyle w:val="CitazioneCarattere"/>
                    <w:lang w:bidi="it-IT"/>
                  </w:rPr>
                  <w:t>Lorem Ipsum è un testo segnaposto privo di senso usato nel settore della tipografia e della stampa.</w:t>
                </w:r>
              </w:sdtContent>
            </w:sdt>
          </w:p>
          <w:p w14:paraId="32930DA8" w14:textId="77777777" w:rsidR="005A2DF7" w:rsidRPr="00EA16CC" w:rsidRDefault="005A2DF7" w:rsidP="00E61F1F"/>
          <w:p w14:paraId="4E7FBB00" w14:textId="77777777" w:rsidR="005A2DF7" w:rsidRPr="00EA16CC" w:rsidRDefault="00000000" w:rsidP="00E61F1F">
            <w:pPr>
              <w:pStyle w:val="Testo"/>
            </w:pPr>
            <w:sdt>
              <w:sdtPr>
                <w:id w:val="2132664921"/>
                <w:placeholder>
                  <w:docPart w:val="3851DFCD1CDE426D87B78DBA149C50B8"/>
                </w:placeholder>
                <w:temporary/>
                <w:showingPlcHdr/>
                <w15:appearance w15:val="hidden"/>
              </w:sdtPr>
              <w:sdtContent>
                <w:r w:rsidR="005D557C" w:rsidRPr="00EA16CC">
                  <w:rPr>
                    <w:lang w:bidi="it-IT"/>
                  </w:rPr>
      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      </w:r>
              </w:sdtContent>
            </w:sdt>
          </w:p>
        </w:tc>
        <w:tc>
          <w:tcPr>
            <w:tcW w:w="3516" w:type="dxa"/>
          </w:tcPr>
          <w:p w14:paraId="1535C818" w14:textId="77777777" w:rsidR="005A2DF7" w:rsidRPr="00EA16CC" w:rsidRDefault="005A2DF7" w:rsidP="005A2DF7">
            <w:pPr>
              <w:pStyle w:val="Titolo5"/>
              <w:spacing w:line="192" w:lineRule="auto"/>
            </w:pPr>
            <w:r w:rsidRPr="00EA16CC">
              <w:rPr>
                <w:noProof/>
                <w:lang w:bidi="it-IT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AA7F92C" wp14:editId="190EFE0E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8ED64" id="Forma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4B49F312" w14:textId="77777777" w:rsidR="005A2DF7" w:rsidRPr="00EA16CC" w:rsidRDefault="005A2DF7" w:rsidP="005A2DF7"/>
        </w:tc>
      </w:tr>
    </w:tbl>
    <w:p w14:paraId="415BFDC6" w14:textId="77777777" w:rsidR="00A81248" w:rsidRPr="00EA16CC" w:rsidRDefault="00A81248" w:rsidP="005A2DF7"/>
    <w:sectPr w:rsidR="00A81248" w:rsidRPr="00EA16CC" w:rsidSect="00486A8E">
      <w:headerReference w:type="default" r:id="rId12"/>
      <w:footerReference w:type="even" r:id="rId13"/>
      <w:footerReference w:type="default" r:id="rId14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86542" w14:textId="77777777" w:rsidR="00E35658" w:rsidRDefault="00E35658" w:rsidP="001205A1">
      <w:r>
        <w:separator/>
      </w:r>
    </w:p>
  </w:endnote>
  <w:endnote w:type="continuationSeparator" w:id="0">
    <w:p w14:paraId="37BC6F95" w14:textId="77777777" w:rsidR="00E35658" w:rsidRDefault="00E3565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138362992"/>
      <w:docPartObj>
        <w:docPartGallery w:val="Page Numbers (Bottom of Page)"/>
        <w:docPartUnique/>
      </w:docPartObj>
    </w:sdtPr>
    <w:sdtContent>
      <w:p w14:paraId="1CC49407" w14:textId="77777777" w:rsidR="00637B83" w:rsidRDefault="00637B83" w:rsidP="001739D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end"/>
        </w:r>
      </w:p>
    </w:sdtContent>
  </w:sdt>
  <w:sdt>
    <w:sdtPr>
      <w:rPr>
        <w:rStyle w:val="Numeropagina"/>
      </w:rPr>
      <w:id w:val="800887670"/>
      <w:docPartObj>
        <w:docPartGallery w:val="Page Numbers (Bottom of Page)"/>
        <w:docPartUnique/>
      </w:docPartObj>
    </w:sdtPr>
    <w:sdtContent>
      <w:p w14:paraId="3C6FA330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end"/>
        </w:r>
      </w:p>
    </w:sdtContent>
  </w:sdt>
  <w:p w14:paraId="21D44FB1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3838232"/>
      <w:docPartObj>
        <w:docPartGallery w:val="Page Numbers (Bottom of Page)"/>
        <w:docPartUnique/>
      </w:docPartObj>
    </w:sdtPr>
    <w:sdtContent>
      <w:p w14:paraId="0BA00C0D" w14:textId="77777777" w:rsidR="000F0731" w:rsidRPr="000F0731" w:rsidRDefault="000F0731" w:rsidP="000F0731">
        <w:pPr>
          <w:pStyle w:val="Pidipagina"/>
        </w:pPr>
        <w:r w:rsidRPr="000F0731">
          <w:rPr>
            <w:lang w:bidi="it-IT"/>
          </w:rPr>
          <w:fldChar w:fldCharType="begin"/>
        </w:r>
        <w:r w:rsidRPr="000F0731">
          <w:rPr>
            <w:lang w:bidi="it-IT"/>
          </w:rPr>
          <w:instrText xml:space="preserve"> PAGE </w:instrText>
        </w:r>
        <w:r w:rsidRPr="000F0731">
          <w:rPr>
            <w:lang w:bidi="it-IT"/>
          </w:rPr>
          <w:fldChar w:fldCharType="separate"/>
        </w:r>
        <w:r w:rsidR="004121FC">
          <w:rPr>
            <w:noProof/>
            <w:lang w:bidi="it-IT"/>
          </w:rPr>
          <w:t>4</w:t>
        </w:r>
        <w:r w:rsidRPr="000F0731"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02940" w14:textId="77777777" w:rsidR="00E35658" w:rsidRDefault="00E35658" w:rsidP="001205A1">
      <w:r>
        <w:separator/>
      </w:r>
    </w:p>
  </w:footnote>
  <w:footnote w:type="continuationSeparator" w:id="0">
    <w:p w14:paraId="5B1A5464" w14:textId="77777777" w:rsidR="00E35658" w:rsidRDefault="00E3565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BD4C2" w14:textId="77777777" w:rsidR="00637B83" w:rsidRPr="00637B83" w:rsidRDefault="00000000" w:rsidP="00637B83">
    <w:pPr>
      <w:pStyle w:val="Intestazione"/>
    </w:pPr>
    <w:sdt>
      <w:sdtPr>
        <w:id w:val="1096061309"/>
        <w:placeholder/>
        <w:temporary/>
        <w:showingPlcHdr/>
        <w15:appearance w15:val="hidden"/>
      </w:sdtPr>
      <w:sdtContent>
        <w:r w:rsidR="008A1583" w:rsidRPr="00637B83">
          <w:rPr>
            <w:lang w:bidi="it-IT"/>
          </w:rPr>
          <w:t>TITOLO RELAZIONE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5"/>
    <w:rsid w:val="00002E89"/>
    <w:rsid w:val="00036DC3"/>
    <w:rsid w:val="0006341D"/>
    <w:rsid w:val="00087984"/>
    <w:rsid w:val="000C4ED1"/>
    <w:rsid w:val="000F0731"/>
    <w:rsid w:val="001205A1"/>
    <w:rsid w:val="001616F5"/>
    <w:rsid w:val="001D78B9"/>
    <w:rsid w:val="00216DB3"/>
    <w:rsid w:val="002B6593"/>
    <w:rsid w:val="0031055C"/>
    <w:rsid w:val="003840BC"/>
    <w:rsid w:val="003B19C2"/>
    <w:rsid w:val="004121FC"/>
    <w:rsid w:val="00486A8E"/>
    <w:rsid w:val="004A35DA"/>
    <w:rsid w:val="00561BE5"/>
    <w:rsid w:val="005A2DF7"/>
    <w:rsid w:val="005D557C"/>
    <w:rsid w:val="005F4A20"/>
    <w:rsid w:val="00637B83"/>
    <w:rsid w:val="006C60E6"/>
    <w:rsid w:val="006D2C4C"/>
    <w:rsid w:val="007F4EFB"/>
    <w:rsid w:val="00875863"/>
    <w:rsid w:val="00881D95"/>
    <w:rsid w:val="008A1583"/>
    <w:rsid w:val="00971E71"/>
    <w:rsid w:val="00A15CF7"/>
    <w:rsid w:val="00A65B25"/>
    <w:rsid w:val="00A81248"/>
    <w:rsid w:val="00B94FE8"/>
    <w:rsid w:val="00E35658"/>
    <w:rsid w:val="00E61F1F"/>
    <w:rsid w:val="00E638E6"/>
    <w:rsid w:val="00E752EB"/>
    <w:rsid w:val="00EA16CC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C8CD5"/>
  <w15:chartTrackingRefBased/>
  <w15:docId w15:val="{6A8EE469-762E-42CA-AEE1-DCE6235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0F0731"/>
  </w:style>
  <w:style w:type="paragraph" w:styleId="Titolo1">
    <w:name w:val="heading 1"/>
    <w:basedOn w:val="Normale"/>
    <w:next w:val="Normale"/>
    <w:link w:val="Titolo1Carattere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sto">
    <w:name w:val="Testo"/>
    <w:basedOn w:val="Normale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Intestazione">
    <w:name w:val="header"/>
    <w:basedOn w:val="Normale"/>
    <w:link w:val="IntestazioneCarattere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4A20"/>
    <w:rPr>
      <w:color w:val="3B4455" w:themeColor="accent1"/>
      <w:sz w:val="20"/>
    </w:rPr>
  </w:style>
  <w:style w:type="paragraph" w:styleId="Pidipagina">
    <w:name w:val="footer"/>
    <w:basedOn w:val="Normale"/>
    <w:link w:val="PidipaginaCarattere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4A20"/>
    <w:rPr>
      <w:b/>
      <w:color w:val="3B4455" w:themeColor="accent1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stosegnaposto">
    <w:name w:val="Placeholder Text"/>
    <w:basedOn w:val="Carpredefinitoparagrafo"/>
    <w:uiPriority w:val="99"/>
    <w:semiHidden/>
    <w:rsid w:val="005F4A20"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5DA"/>
    <w:pPr>
      <w:spacing w:before="200" w:after="160"/>
    </w:pPr>
    <w:rPr>
      <w:rFonts w:asciiTheme="majorHAnsi" w:hAnsiTheme="majorHAnsi"/>
      <w:iCs/>
      <w:color w:val="26414C" w:themeColor="accent5" w:themeShade="40"/>
      <w:sz w:val="7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5DA"/>
    <w:rPr>
      <w:rFonts w:asciiTheme="majorHAnsi" w:hAnsiTheme="majorHAnsi"/>
      <w:iCs/>
      <w:color w:val="26414C" w:themeColor="accent5" w:themeShade="4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iba.it/it/dati-homepage/logo_UNIBA_B_CMYK.jpg/image_view_fullscree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tu\AppData\Roaming\Microsoft\Templates\Relazione%20scolastica%20geometr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94E27C8F0A409B9DA73A09B6F66C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13C3A7-A549-4E24-838D-710CFAC5F4DC}"/>
      </w:docPartPr>
      <w:docPartBody>
        <w:p w:rsidR="00000000" w:rsidRDefault="00000000">
          <w:pPr>
            <w:pStyle w:val="DE94E27C8F0A409B9DA73A09B6F66C90"/>
          </w:pPr>
          <w:r w:rsidRPr="00EA16CC">
            <w:rPr>
              <w:lang w:bidi="it-IT"/>
            </w:rPr>
            <w:t>DATA</w:t>
          </w:r>
        </w:p>
      </w:docPartBody>
    </w:docPart>
    <w:docPart>
      <w:docPartPr>
        <w:name w:val="688A6901F40D434F8EF528CB31C05D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2BA0C2-2706-4DAD-B28B-1E223F5D2EFA}"/>
      </w:docPartPr>
      <w:docPartBody>
        <w:p w:rsidR="00000000" w:rsidRDefault="00000000">
          <w:pPr>
            <w:pStyle w:val="688A6901F40D434F8EF528CB31C05DF2"/>
          </w:pPr>
          <w:r w:rsidRPr="00EA16CC">
            <w:rPr>
              <w:lang w:bidi="it-IT"/>
            </w:rPr>
            <w:t>TITOLO CORSO</w:t>
          </w:r>
        </w:p>
      </w:docPartBody>
    </w:docPart>
    <w:docPart>
      <w:docPartPr>
        <w:name w:val="0A7E59ACE28F4B54A4C93193356C8C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A50C4C-BC57-4E62-B01D-433C4FC8024D}"/>
      </w:docPartPr>
      <w:docPartBody>
        <w:p w:rsidR="00000000" w:rsidRDefault="00000000">
          <w:pPr>
            <w:pStyle w:val="0A7E59ACE28F4B54A4C93193356C8C33"/>
          </w:pPr>
          <w:r w:rsidRPr="00EA16CC">
            <w:rPr>
              <w:lang w:bidi="it-IT"/>
            </w:rPr>
            <w:t>NOME DELLO STUDENTE</w:t>
          </w:r>
        </w:p>
      </w:docPartBody>
    </w:docPart>
    <w:docPart>
      <w:docPartPr>
        <w:name w:val="932867516D5B441B91AE963192AC46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7B22F6-197F-4987-9641-33AF621B10A3}"/>
      </w:docPartPr>
      <w:docPartBody>
        <w:p w:rsidR="00000000" w:rsidRDefault="00000000">
          <w:pPr>
            <w:pStyle w:val="932867516D5B441B91AE963192AC4647"/>
          </w:pPr>
          <w:r w:rsidRPr="00EA16CC">
            <w:rPr>
              <w:lang w:bidi="it-IT"/>
            </w:rPr>
            <w:t>NOME DEL DOCENTE</w:t>
          </w:r>
        </w:p>
      </w:docPartBody>
    </w:docPart>
    <w:docPart>
      <w:docPartPr>
        <w:name w:val="3CCA30D055074E9EB04B1159C91E81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F2D3BC-95A4-47DB-9CF7-178EF18CE988}"/>
      </w:docPartPr>
      <w:docPartBody>
        <w:p w:rsidR="00000000" w:rsidRDefault="00000000">
          <w:pPr>
            <w:pStyle w:val="3CCA30D055074E9EB04B1159C91E815B"/>
          </w:pPr>
          <w:r w:rsidRPr="00EA16CC">
            <w:rPr>
              <w:lang w:bidi="it-IT"/>
            </w:rPr>
            <w:t>ISTRUZIONI</w:t>
          </w:r>
        </w:p>
      </w:docPartBody>
    </w:docPart>
    <w:docPart>
      <w:docPartPr>
        <w:name w:val="10938DFCC355491FB3DBBA08B412C5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73F754-3325-4CD8-8EB2-1B601FA34145}"/>
      </w:docPartPr>
      <w:docPartBody>
        <w:p w:rsidR="00000000" w:rsidRPr="00EA16CC" w:rsidRDefault="00000000" w:rsidP="005D557C">
          <w:pPr>
            <w:pStyle w:val="Titolo4"/>
          </w:pPr>
          <w:r w:rsidRPr="00EA16CC">
            <w:rPr>
              <w:lang w:bidi="it-IT"/>
            </w:rPr>
            <w:t xml:space="preserve">Lorem Ipsum è un testo segnaposto privo di senso usato nel settore della tipografia e della stampa. Lorem Ipsum è il testo segnaposto standard del settore sin dal </w:t>
          </w:r>
          <w:r w:rsidRPr="00EA16CC">
            <w:rPr>
              <w:lang w:bidi="it-IT"/>
            </w:rPr>
            <w:t>1500, quando un anonimo tipografo prese una cassetta di caratteri e li assemblò a caso per preparare un testo campione.</w:t>
          </w:r>
        </w:p>
        <w:p w:rsidR="00000000" w:rsidRPr="00EA16CC" w:rsidRDefault="00000000" w:rsidP="005D557C"/>
        <w:p w:rsidR="00000000" w:rsidRDefault="00000000">
          <w:pPr>
            <w:pStyle w:val="10938DFCC355491FB3DBBA08B412C52E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</w:docPartBody>
    </w:docPart>
    <w:docPart>
      <w:docPartPr>
        <w:name w:val="455534EEEC4F47CEB4151134E1584E1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1EFD636-8CF7-4703-A983-05829C935568}"/>
      </w:docPartPr>
      <w:docPartBody>
        <w:p w:rsidR="00000000" w:rsidRDefault="00000000">
          <w:pPr>
            <w:pStyle w:val="455534EEEC4F47CEB4151134E1584E17"/>
          </w:pPr>
          <w:r w:rsidRPr="00EA16CC">
            <w:rPr>
              <w:lang w:bidi="it-IT"/>
            </w:rPr>
            <w:t>Titolo</w:t>
          </w:r>
        </w:p>
      </w:docPartBody>
    </w:docPart>
    <w:docPart>
      <w:docPartPr>
        <w:name w:val="C521D7458A364E1DA022A9FA57A01F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6EAF7A-4456-4549-979C-A742A50C8127}"/>
      </w:docPartPr>
      <w:docPartBody>
        <w:p w:rsidR="00000000" w:rsidRPr="00EA16CC" w:rsidRDefault="00000000" w:rsidP="005D557C">
          <w:pPr>
            <w:pStyle w:val="Testo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  <w:p w:rsidR="00000000" w:rsidRPr="00EA16CC" w:rsidRDefault="00000000" w:rsidP="005D557C"/>
        <w:p w:rsidR="00000000" w:rsidRDefault="00000000">
          <w:pPr>
            <w:pStyle w:val="C521D7458A364E1DA022A9FA57A01F63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</w:docPartBody>
    </w:docPart>
    <w:docPart>
      <w:docPartPr>
        <w:name w:val="374DAB5B848A45EAA80CEBA483A0EC0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F64ABF-8D54-420C-8949-593E3FF3D63F}"/>
      </w:docPartPr>
      <w:docPartBody>
        <w:p w:rsidR="00000000" w:rsidRPr="00EA16CC" w:rsidRDefault="00000000" w:rsidP="005D557C">
          <w:pPr>
            <w:pStyle w:val="Testo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  <w:p w:rsidR="00000000" w:rsidRPr="00EA16CC" w:rsidRDefault="00000000" w:rsidP="005D557C"/>
        <w:p w:rsidR="00000000" w:rsidRDefault="00000000">
          <w:pPr>
            <w:pStyle w:val="374DAB5B848A45EAA80CEBA483A0EC0F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</w:docPartBody>
    </w:docPart>
    <w:docPart>
      <w:docPartPr>
        <w:name w:val="19740C34E9ED4CCBB4638382F43133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EDFF00-ECD2-48F1-AEFB-9DDFB97642A2}"/>
      </w:docPartPr>
      <w:docPartBody>
        <w:p w:rsidR="00000000" w:rsidRDefault="00000000">
          <w:pPr>
            <w:pStyle w:val="19740C34E9ED4CCBB4638382F431330D"/>
          </w:pPr>
          <w:r w:rsidRPr="008A1583">
            <w:rPr>
              <w:lang w:bidi="it-IT"/>
            </w:rPr>
            <w:t>TITOLO</w:t>
          </w:r>
        </w:p>
      </w:docPartBody>
    </w:docPart>
    <w:docPart>
      <w:docPartPr>
        <w:name w:val="3DD21B5FE3C64A759B43347902E136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A86511F-498C-4923-B947-542ADE8E2F0A}"/>
      </w:docPartPr>
      <w:docPartBody>
        <w:p w:rsidR="00000000" w:rsidRDefault="00000000">
          <w:pPr>
            <w:pStyle w:val="3DD21B5FE3C64A759B43347902E13672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</w:docPartBody>
    </w:docPart>
    <w:docPart>
      <w:docPartPr>
        <w:name w:val="69ABAA7D673C40E9BF67E37E5B597F6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DD501C-84B3-4649-8F05-5530F01C4C8C}"/>
      </w:docPartPr>
      <w:docPartBody>
        <w:p w:rsidR="00000000" w:rsidRDefault="00000000">
          <w:pPr>
            <w:pStyle w:val="69ABAA7D673C40E9BF67E37E5B597F6F"/>
          </w:pPr>
          <w:r w:rsidRPr="008A1583">
            <w:rPr>
              <w:lang w:bidi="it-IT"/>
            </w:rPr>
            <w:t>TITOLO</w:t>
          </w:r>
        </w:p>
      </w:docPartBody>
    </w:docPart>
    <w:docPart>
      <w:docPartPr>
        <w:name w:val="BFC99036D3DB4CA29E2327C684CF86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8D90CA9-CF42-456C-AFD2-C3D10303A39B}"/>
      </w:docPartPr>
      <w:docPartBody>
        <w:p w:rsidR="00000000" w:rsidRDefault="00000000">
          <w:pPr>
            <w:pStyle w:val="BFC99036D3DB4CA29E2327C684CF8647"/>
          </w:pPr>
          <w:r w:rsidRPr="00EA16CC">
            <w:rPr>
              <w:lang w:bidi="it-IT"/>
            </w:rPr>
            <w:t xml:space="preserve">Lorem Ipsum è un testo segnaposto privo di senso usato nel settore della tipografia e della stampa. Lorem Ipsum è il testo segnaposto standard del settore sin dal 1500, quando un anonimo tipografo </w:t>
          </w:r>
          <w:r w:rsidRPr="00EA16CC">
            <w:rPr>
              <w:lang w:bidi="it-IT"/>
            </w:rPr>
            <w:t>prese una cassetta di caratteri e li assemblò a caso per preparare un testo campione.</w:t>
          </w:r>
        </w:p>
      </w:docPartBody>
    </w:docPart>
    <w:docPart>
      <w:docPartPr>
        <w:name w:val="9C227B420891498297B3E08FA08F63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FB1F1F-F72E-4DEF-B041-2B810EA2D43B}"/>
      </w:docPartPr>
      <w:docPartBody>
        <w:p w:rsidR="00000000" w:rsidRPr="00EA16CC" w:rsidRDefault="00000000" w:rsidP="005D557C">
          <w:pPr>
            <w:pStyle w:val="Testo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  <w:p w:rsidR="00000000" w:rsidRPr="00EA16CC" w:rsidRDefault="00000000" w:rsidP="005D557C"/>
        <w:p w:rsidR="00000000" w:rsidRPr="00EA16CC" w:rsidRDefault="00000000" w:rsidP="005D557C">
          <w:pPr>
            <w:pStyle w:val="Testo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  <w:p w:rsidR="00000000" w:rsidRPr="00EA16CC" w:rsidRDefault="00000000" w:rsidP="005D557C"/>
        <w:p w:rsidR="00000000" w:rsidRDefault="00000000">
          <w:pPr>
            <w:pStyle w:val="9C227B420891498297B3E08FA08F63D9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 allora.</w:t>
          </w:r>
        </w:p>
      </w:docPartBody>
    </w:docPart>
    <w:docPart>
      <w:docPartPr>
        <w:name w:val="C1721DE40DB24F378B7DE2AA36DA2E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B49D3E-F62B-46C2-9987-A5D2F4B600DF}"/>
      </w:docPartPr>
      <w:docPartBody>
        <w:p w:rsidR="00000000" w:rsidRDefault="00000000">
          <w:pPr>
            <w:pStyle w:val="C1721DE40DB24F378B7DE2AA36DA2EA6"/>
          </w:pPr>
          <w:r w:rsidRPr="00EA16CC">
            <w:rPr>
              <w:rStyle w:val="CitazioneCarattere"/>
              <w:lang w:bidi="it-IT"/>
            </w:rPr>
            <w:t>Lorem Ipsum è un testo segnaposto privo di senso usato nel settore della tipografia e della stampa.</w:t>
          </w:r>
        </w:p>
      </w:docPartBody>
    </w:docPart>
    <w:docPart>
      <w:docPartPr>
        <w:name w:val="3851DFCD1CDE426D87B78DBA149C50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1C343B9-488D-49B9-97BE-AF9E57601BA0}"/>
      </w:docPartPr>
      <w:docPartBody>
        <w:p w:rsidR="00000000" w:rsidRDefault="00000000">
          <w:pPr>
            <w:pStyle w:val="3851DFCD1CDE426D87B78DBA149C50B8"/>
          </w:pPr>
          <w:r w:rsidRPr="00EA16CC">
            <w:rPr>
              <w:lang w:bidi="it-IT"/>
            </w:rPr>
            <w:t>Lorem Ipsum è un testo segnaposto privo di senso usato nel settore della tipografia e della stampa. Lorem Ipsum è il testo segnaposto standard del settore sin dal 1500, quando un anonimo tipografo prese una cassetta di caratteri e li assemblò a caso per preparare un testo campione.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06"/>
    <w:rsid w:val="001616F5"/>
    <w:rsid w:val="00F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156082" w:themeColor="accent1"/>
      <w:kern w:val="0"/>
      <w:sz w:val="30"/>
      <w:lang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51D987D58B84F8CADDF08C6DFD99711">
    <w:name w:val="751D987D58B84F8CADDF08C6DFD99711"/>
  </w:style>
  <w:style w:type="paragraph" w:customStyle="1" w:styleId="DE94E27C8F0A409B9DA73A09B6F66C90">
    <w:name w:val="DE94E27C8F0A409B9DA73A09B6F66C90"/>
  </w:style>
  <w:style w:type="paragraph" w:customStyle="1" w:styleId="688A6901F40D434F8EF528CB31C05DF2">
    <w:name w:val="688A6901F40D434F8EF528CB31C05DF2"/>
  </w:style>
  <w:style w:type="paragraph" w:customStyle="1" w:styleId="0A7E59ACE28F4B54A4C93193356C8C33">
    <w:name w:val="0A7E59ACE28F4B54A4C93193356C8C33"/>
  </w:style>
  <w:style w:type="paragraph" w:customStyle="1" w:styleId="932867516D5B441B91AE963192AC4647">
    <w:name w:val="932867516D5B441B91AE963192AC4647"/>
  </w:style>
  <w:style w:type="paragraph" w:customStyle="1" w:styleId="3CCA30D055074E9EB04B1159C91E815B">
    <w:name w:val="3CCA30D055074E9EB04B1159C91E815B"/>
  </w:style>
  <w:style w:type="character" w:customStyle="1" w:styleId="Titolo4Carattere">
    <w:name w:val="Titolo 4 Carattere"/>
    <w:basedOn w:val="Carpredefinitoparagrafo"/>
    <w:link w:val="Titolo4"/>
    <w:uiPriority w:val="3"/>
    <w:rPr>
      <w:rFonts w:eastAsiaTheme="majorEastAsia" w:cstheme="majorBidi"/>
      <w:iCs/>
      <w:color w:val="156082" w:themeColor="accent1"/>
      <w:kern w:val="0"/>
      <w:sz w:val="30"/>
      <w:lang w:eastAsia="en-US"/>
      <w14:ligatures w14:val="none"/>
    </w:rPr>
  </w:style>
  <w:style w:type="paragraph" w:customStyle="1" w:styleId="10938DFCC355491FB3DBBA08B412C52E">
    <w:name w:val="10938DFCC355491FB3DBBA08B412C52E"/>
  </w:style>
  <w:style w:type="paragraph" w:customStyle="1" w:styleId="455534EEEC4F47CEB4151134E1584E17">
    <w:name w:val="455534EEEC4F47CEB4151134E1584E17"/>
  </w:style>
  <w:style w:type="paragraph" w:customStyle="1" w:styleId="Testo">
    <w:name w:val="Testo"/>
    <w:basedOn w:val="Normale"/>
    <w:uiPriority w:val="5"/>
    <w:qFormat/>
    <w:pPr>
      <w:spacing w:after="0" w:line="216" w:lineRule="auto"/>
    </w:pPr>
    <w:rPr>
      <w:rFonts w:eastAsiaTheme="minorHAnsi"/>
      <w:color w:val="156082" w:themeColor="accent1"/>
      <w:kern w:val="0"/>
      <w:sz w:val="28"/>
      <w:lang w:eastAsia="en-US"/>
      <w14:ligatures w14:val="none"/>
    </w:rPr>
  </w:style>
  <w:style w:type="paragraph" w:customStyle="1" w:styleId="C521D7458A364E1DA022A9FA57A01F63">
    <w:name w:val="C521D7458A364E1DA022A9FA57A01F63"/>
  </w:style>
  <w:style w:type="paragraph" w:customStyle="1" w:styleId="374DAB5B848A45EAA80CEBA483A0EC0F">
    <w:name w:val="374DAB5B848A45EAA80CEBA483A0EC0F"/>
  </w:style>
  <w:style w:type="paragraph" w:customStyle="1" w:styleId="19740C34E9ED4CCBB4638382F431330D">
    <w:name w:val="19740C34E9ED4CCBB4638382F431330D"/>
  </w:style>
  <w:style w:type="paragraph" w:customStyle="1" w:styleId="3DD21B5FE3C64A759B43347902E13672">
    <w:name w:val="3DD21B5FE3C64A759B43347902E13672"/>
  </w:style>
  <w:style w:type="paragraph" w:customStyle="1" w:styleId="69ABAA7D673C40E9BF67E37E5B597F6F">
    <w:name w:val="69ABAA7D673C40E9BF67E37E5B597F6F"/>
  </w:style>
  <w:style w:type="paragraph" w:customStyle="1" w:styleId="BFC99036D3DB4CA29E2327C684CF8647">
    <w:name w:val="BFC99036D3DB4CA29E2327C684CF8647"/>
  </w:style>
  <w:style w:type="paragraph" w:customStyle="1" w:styleId="9C227B420891498297B3E08FA08F63D9">
    <w:name w:val="9C227B420891498297B3E08FA08F63D9"/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270A24" w:themeColor="accent5" w:themeShade="40"/>
      <w:kern w:val="0"/>
      <w:sz w:val="70"/>
      <w:lang w:eastAsia="en-US"/>
      <w14:ligatures w14:val="none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eastAsiaTheme="minorHAnsi" w:hAnsiTheme="majorHAnsi"/>
      <w:iCs/>
      <w:color w:val="270A24" w:themeColor="accent5" w:themeShade="40"/>
      <w:kern w:val="0"/>
      <w:sz w:val="70"/>
      <w:lang w:eastAsia="en-US"/>
      <w14:ligatures w14:val="none"/>
    </w:rPr>
  </w:style>
  <w:style w:type="paragraph" w:customStyle="1" w:styleId="C1721DE40DB24F378B7DE2AA36DA2EA6">
    <w:name w:val="C1721DE40DB24F378B7DE2AA36DA2EA6"/>
  </w:style>
  <w:style w:type="paragraph" w:customStyle="1" w:styleId="3851DFCD1CDE426D87B78DBA149C50B8">
    <w:name w:val="3851DFCD1CDE426D87B78DBA149C5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scolastica geometrica</Template>
  <TotalTime>4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CISTULLI</dc:creator>
  <cp:keywords/>
  <dc:description/>
  <cp:lastModifiedBy>CISTULLI DOMENICO</cp:lastModifiedBy>
  <cp:revision>1</cp:revision>
  <dcterms:created xsi:type="dcterms:W3CDTF">2025-01-17T11:12:00Z</dcterms:created>
  <dcterms:modified xsi:type="dcterms:W3CDTF">2025-01-17T11:16:00Z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